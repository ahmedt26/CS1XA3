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C266A8" w14:paraId="4F0F5F80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96C23A" w14:textId="2483E4E6" w:rsidR="007A0F44" w:rsidRPr="00C266A8" w:rsidRDefault="007A4130" w:rsidP="00174A87">
            <w:pPr>
              <w:pStyle w:val="Title"/>
              <w:rPr>
                <w:sz w:val="72"/>
              </w:rPr>
            </w:pPr>
            <w:r w:rsidRPr="00C266A8">
              <w:rPr>
                <w:sz w:val="72"/>
              </w:rPr>
              <w:t>TAHSEEN</w:t>
            </w:r>
          </w:p>
          <w:p w14:paraId="4BA62893" w14:textId="77777777" w:rsidR="007A0F44" w:rsidRPr="00C266A8" w:rsidRDefault="00F20FF6" w:rsidP="00174A87">
            <w:pPr>
              <w:pStyle w:val="Subtitle"/>
              <w:rPr>
                <w:sz w:val="56"/>
              </w:rPr>
            </w:pPr>
            <w:r w:rsidRPr="00C266A8">
              <w:rPr>
                <w:sz w:val="72"/>
              </w:rPr>
              <w:t>AHMED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6F72D5" w14:textId="77777777" w:rsidR="007A0F44" w:rsidRPr="00C266A8" w:rsidRDefault="006B766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B464AF9DC894BF7A721897E9593BFB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20FF6" w:rsidRPr="00C266A8">
                  <w:t>182 Mary Street, Hamilton ON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60CF5B5B" wp14:editId="0DF098F0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1209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ab1e19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E9530A5" w14:textId="77777777" w:rsidR="007A0F44" w:rsidRPr="00C266A8" w:rsidRDefault="006B766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05A5BB7EC7E4422B7483A9245DEB00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20FF6" w:rsidRPr="00C266A8">
                  <w:t>289 – 775 - 3748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6227F1B9" wp14:editId="31712B7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6BE37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b1e19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C77E690" w14:textId="77777777" w:rsidR="007A0F44" w:rsidRPr="00C266A8" w:rsidRDefault="006B766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B3D99ED86064256B459D915CBC177F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64D45" w:rsidRPr="00C266A8">
                  <w:t>t</w:t>
                </w:r>
                <w:r w:rsidR="00F20FF6" w:rsidRPr="00C266A8">
                  <w:t>ahmed1213@Outlook.com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5D9C2A5F" wp14:editId="4B1271A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5AA50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ab1e19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ED4D3C3" w14:textId="77777777" w:rsidR="007A0F44" w:rsidRPr="00C266A8" w:rsidRDefault="006B766E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EC69C7BC8DB4CD69FEE27C39643032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F20FF6" w:rsidRPr="00C266A8">
                  <w:t>linkedin.com/in/tahmed1213</w:t>
                </w:r>
              </w:sdtContent>
            </w:sdt>
            <w:r w:rsidR="007A0F44" w:rsidRPr="00C266A8">
              <w:t xml:space="preserve">  </w:t>
            </w:r>
            <w:r w:rsidR="007A0F44" w:rsidRPr="00C266A8">
              <w:rPr>
                <w:noProof/>
              </w:rPr>
              <mc:AlternateContent>
                <mc:Choice Requires="wps">
                  <w:drawing>
                    <wp:inline distT="0" distB="0" distL="0" distR="0" wp14:anchorId="1D9FDAA8" wp14:editId="18942C96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9C12C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b1e19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5CCDB8B" w14:textId="3BFF4342" w:rsidR="007A0F44" w:rsidRPr="00C266A8" w:rsidRDefault="006B766E" w:rsidP="00174A87">
            <w:pPr>
              <w:pStyle w:val="ContactInfo"/>
              <w:rPr>
                <w:sz w:val="20"/>
              </w:rPr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DF98AF84666C4FA581051A7DE7A535C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10723E" w:rsidRPr="00C266A8">
                  <w:t>github.com/ahmedt26</w:t>
                </w:r>
              </w:sdtContent>
            </w:sdt>
            <w:r w:rsidR="007A0F44" w:rsidRPr="00C266A8">
              <w:t xml:space="preserve"> </w:t>
            </w:r>
            <w:r w:rsidR="007A0F44" w:rsidRPr="00C266A8"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077F29E6" wp14:editId="347700E5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882A3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ab1e19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04FEEC61" w14:textId="6B162FD3" w:rsidR="00A77B4D" w:rsidRPr="00C266A8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C266A8" w14:paraId="2A1E848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BEEA54" w14:textId="77777777" w:rsidR="00A77B4D" w:rsidRPr="00C266A8" w:rsidRDefault="00075B13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6782CC" wp14:editId="6711ACB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BBE03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1306EFC" w14:textId="77777777" w:rsidR="00A77B4D" w:rsidRPr="00C266A8" w:rsidRDefault="006B766E" w:rsidP="002146F8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Education:"/>
                <w:tag w:val="Education:"/>
                <w:id w:val="1586649636"/>
                <w:placeholder>
                  <w:docPart w:val="D6C84198E8B94807924F6B423FEBD6A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266A8">
                  <w:rPr>
                    <w:sz w:val="28"/>
                  </w:rPr>
                  <w:t>Education</w:t>
                </w:r>
              </w:sdtContent>
            </w:sdt>
          </w:p>
        </w:tc>
      </w:tr>
    </w:tbl>
    <w:p w14:paraId="6FCFE83E" w14:textId="3241E625" w:rsidR="007C0E0E" w:rsidRPr="00C266A8" w:rsidRDefault="007450C3" w:rsidP="00B47E1E">
      <w:pPr>
        <w:pStyle w:val="Heading2"/>
        <w:rPr>
          <w:sz w:val="24"/>
        </w:rPr>
      </w:pPr>
      <w:r w:rsidRPr="00C266A8">
        <w:rPr>
          <w:sz w:val="24"/>
        </w:rPr>
        <w:t>Bachelor of Applied Science</w:t>
      </w:r>
      <w:r w:rsidR="007C0E0E" w:rsidRPr="00C266A8">
        <w:rPr>
          <w:sz w:val="24"/>
        </w:rPr>
        <w:t xml:space="preserve"> | </w:t>
      </w:r>
      <w:r w:rsidR="00F20FF6" w:rsidRPr="00C266A8">
        <w:rPr>
          <w:rStyle w:val="Emphasis"/>
          <w:sz w:val="24"/>
        </w:rPr>
        <w:t>McMaster University</w:t>
      </w:r>
    </w:p>
    <w:p w14:paraId="160D7642" w14:textId="77777777" w:rsidR="007C0E0E" w:rsidRPr="00C266A8" w:rsidRDefault="0056256D" w:rsidP="004F199F">
      <w:pPr>
        <w:pStyle w:val="Heading3"/>
        <w:rPr>
          <w:sz w:val="22"/>
        </w:rPr>
      </w:pPr>
      <w:r w:rsidRPr="00C266A8">
        <w:rPr>
          <w:sz w:val="22"/>
        </w:rPr>
        <w:t>September 2018</w:t>
      </w:r>
      <w:r w:rsidR="007C0E0E" w:rsidRPr="00C266A8">
        <w:rPr>
          <w:sz w:val="22"/>
        </w:rPr>
        <w:t xml:space="preserve"> – </w:t>
      </w:r>
      <w:r w:rsidRPr="00C266A8">
        <w:rPr>
          <w:sz w:val="22"/>
        </w:rPr>
        <w:t>Present</w:t>
      </w:r>
    </w:p>
    <w:p w14:paraId="080192F7" w14:textId="6FDDC748" w:rsidR="00191ED7" w:rsidRPr="00C266A8" w:rsidRDefault="0056256D" w:rsidP="007850D1">
      <w:pPr>
        <w:rPr>
          <w:sz w:val="20"/>
        </w:rPr>
      </w:pPr>
      <w:r w:rsidRPr="00C266A8">
        <w:rPr>
          <w:sz w:val="20"/>
        </w:rPr>
        <w:t>3.1/4.0 GPA</w:t>
      </w:r>
      <w:r w:rsidR="00A426D1" w:rsidRPr="00C266A8">
        <w:rPr>
          <w:sz w:val="20"/>
        </w:rPr>
        <w:t xml:space="preserve"> |</w:t>
      </w:r>
      <w:r w:rsidRPr="00C266A8">
        <w:rPr>
          <w:sz w:val="20"/>
        </w:rPr>
        <w:t xml:space="preserve">Core Courses: </w:t>
      </w:r>
      <w:r w:rsidR="00A71961" w:rsidRPr="00C266A8">
        <w:rPr>
          <w:sz w:val="20"/>
        </w:rPr>
        <w:t>Computer Science Practice &amp; Experience: Basic Concepts, Intro to Programming</w:t>
      </w:r>
      <w:r w:rsidR="00C266A8">
        <w:rPr>
          <w:sz w:val="20"/>
        </w:rPr>
        <w:t xml:space="preserve"> </w:t>
      </w:r>
      <w:r w:rsidR="00A426D1" w:rsidRPr="00C266A8">
        <w:rPr>
          <w:sz w:val="20"/>
        </w:rPr>
        <w:t xml:space="preserve">| Awarded $1000 scholarship for </w:t>
      </w:r>
      <w:r w:rsidR="004E2C7A">
        <w:rPr>
          <w:sz w:val="20"/>
        </w:rPr>
        <w:t>%</w:t>
      </w:r>
      <w:r w:rsidR="00A426D1" w:rsidRPr="00C266A8">
        <w:rPr>
          <w:sz w:val="20"/>
        </w:rPr>
        <w:t>90+ admission average</w:t>
      </w:r>
    </w:p>
    <w:p w14:paraId="1613C456" w14:textId="04534F89" w:rsidR="007C0E0E" w:rsidRPr="00C266A8" w:rsidRDefault="001B35EF" w:rsidP="00B47E1E">
      <w:pPr>
        <w:pStyle w:val="Heading2"/>
        <w:rPr>
          <w:sz w:val="24"/>
        </w:rPr>
      </w:pPr>
      <w:r w:rsidRPr="00C266A8">
        <w:rPr>
          <w:sz w:val="24"/>
        </w:rPr>
        <w:t>Ontario Secondary School Diploma</w:t>
      </w:r>
      <w:r w:rsidR="00C1661B" w:rsidRPr="00C266A8">
        <w:rPr>
          <w:sz w:val="24"/>
        </w:rPr>
        <w:t xml:space="preserve"> </w:t>
      </w:r>
      <w:r w:rsidR="007C0E0E" w:rsidRPr="00C266A8">
        <w:rPr>
          <w:sz w:val="24"/>
        </w:rPr>
        <w:t xml:space="preserve">| </w:t>
      </w:r>
      <w:r w:rsidR="00C1661B" w:rsidRPr="00C266A8">
        <w:rPr>
          <w:rStyle w:val="Emphasis"/>
          <w:sz w:val="24"/>
        </w:rPr>
        <w:t>Sir John A. Macdonald</w:t>
      </w:r>
      <w:r w:rsidR="008A0B67" w:rsidRPr="00C266A8">
        <w:rPr>
          <w:rStyle w:val="Emphasis"/>
          <w:sz w:val="24"/>
        </w:rPr>
        <w:t xml:space="preserve"> High School</w:t>
      </w:r>
    </w:p>
    <w:p w14:paraId="0F5FC613" w14:textId="64BB09C7" w:rsidR="007C0E0E" w:rsidRPr="00C266A8" w:rsidRDefault="00BC3F60" w:rsidP="004F199F">
      <w:pPr>
        <w:pStyle w:val="Heading3"/>
        <w:rPr>
          <w:sz w:val="22"/>
        </w:rPr>
      </w:pPr>
      <w:r w:rsidRPr="00C266A8">
        <w:rPr>
          <w:sz w:val="22"/>
        </w:rPr>
        <w:t>September 2014</w:t>
      </w:r>
      <w:r w:rsidR="007C0E0E" w:rsidRPr="00C266A8">
        <w:rPr>
          <w:sz w:val="22"/>
        </w:rPr>
        <w:t xml:space="preserve"> – </w:t>
      </w:r>
      <w:r w:rsidRPr="00C266A8">
        <w:rPr>
          <w:sz w:val="22"/>
        </w:rPr>
        <w:t>JUNE 201</w:t>
      </w:r>
      <w:r w:rsidR="004E2C7A">
        <w:rPr>
          <w:sz w:val="22"/>
        </w:rPr>
        <w:t>8</w:t>
      </w:r>
    </w:p>
    <w:p w14:paraId="683E8E88" w14:textId="78DDCCAC" w:rsidR="007C0E0E" w:rsidRPr="00C266A8" w:rsidRDefault="00A426D1" w:rsidP="007C0E0E">
      <w:pPr>
        <w:rPr>
          <w:sz w:val="20"/>
        </w:rPr>
      </w:pPr>
      <w:r w:rsidRPr="00C266A8">
        <w:rPr>
          <w:sz w:val="20"/>
        </w:rPr>
        <w:t xml:space="preserve">Achieved Governor General’s Academic Medal, awarded to student with highest average in their graduating class, with </w:t>
      </w:r>
      <w:r w:rsidR="009A3B7D" w:rsidRPr="00C266A8">
        <w:rPr>
          <w:b/>
          <w:sz w:val="20"/>
        </w:rPr>
        <w:t xml:space="preserve">all-time </w:t>
      </w:r>
      <w:r w:rsidRPr="00C266A8">
        <w:rPr>
          <w:b/>
          <w:sz w:val="20"/>
        </w:rPr>
        <w:t xml:space="preserve">average of %95.67 </w:t>
      </w:r>
      <w:r w:rsidR="009A3B7D" w:rsidRPr="00C266A8">
        <w:rPr>
          <w:sz w:val="20"/>
        </w:rPr>
        <w:t>|Valedictorian for June 2018 Graduating Class |</w:t>
      </w:r>
      <w:r w:rsidR="00C266A8">
        <w:rPr>
          <w:sz w:val="20"/>
        </w:rPr>
        <w:t xml:space="preserve"> </w:t>
      </w:r>
      <w:r w:rsidR="009A3B7D" w:rsidRPr="00C266A8">
        <w:rPr>
          <w:sz w:val="20"/>
        </w:rPr>
        <w:t>Gr. 9 – 11 Track and Field | Gr</w:t>
      </w:r>
      <w:r w:rsidR="00C60994" w:rsidRPr="00C266A8">
        <w:rPr>
          <w:sz w:val="20"/>
        </w:rPr>
        <w:t>.</w:t>
      </w:r>
      <w:r w:rsidR="009A3B7D" w:rsidRPr="00C266A8">
        <w:rPr>
          <w:sz w:val="20"/>
        </w:rPr>
        <w:t xml:space="preserve"> 12 Student Council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C266A8" w14:paraId="1024AE0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2EEEA1F" w14:textId="77777777" w:rsidR="005E088C" w:rsidRPr="00C266A8" w:rsidRDefault="00075B13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1AE150" wp14:editId="1E4279D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97C1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98849F" w14:textId="77777777" w:rsidR="005E088C" w:rsidRPr="00C266A8" w:rsidRDefault="00BC3F60" w:rsidP="0004158B">
            <w:pPr>
              <w:pStyle w:val="Heading1"/>
              <w:outlineLvl w:val="0"/>
              <w:rPr>
                <w:sz w:val="28"/>
              </w:rPr>
            </w:pPr>
            <w:r w:rsidRPr="00C266A8">
              <w:rPr>
                <w:sz w:val="28"/>
              </w:rPr>
              <w:t>Projects</w:t>
            </w:r>
          </w:p>
        </w:tc>
      </w:tr>
    </w:tbl>
    <w:p w14:paraId="12EA7170" w14:textId="1B708551" w:rsidR="00140C77" w:rsidRPr="00C266A8" w:rsidRDefault="00140C77" w:rsidP="00140C77">
      <w:pPr>
        <w:pStyle w:val="Heading2"/>
        <w:rPr>
          <w:sz w:val="24"/>
        </w:rPr>
      </w:pPr>
      <w:r w:rsidRPr="00C266A8">
        <w:rPr>
          <w:sz w:val="24"/>
        </w:rPr>
        <w:t xml:space="preserve">Project Management Script| </w:t>
      </w:r>
      <w:r w:rsidRPr="00C266A8">
        <w:rPr>
          <w:rStyle w:val="Emphasis"/>
          <w:sz w:val="24"/>
        </w:rPr>
        <w:t>First Year Project</w:t>
      </w:r>
    </w:p>
    <w:p w14:paraId="470E8797" w14:textId="3296A1D0" w:rsidR="00140C77" w:rsidRPr="00C266A8" w:rsidRDefault="00140C77" w:rsidP="00140C77">
      <w:pPr>
        <w:pStyle w:val="Heading3"/>
        <w:rPr>
          <w:sz w:val="22"/>
        </w:rPr>
      </w:pPr>
      <w:r w:rsidRPr="00C266A8">
        <w:rPr>
          <w:sz w:val="22"/>
        </w:rPr>
        <w:t>FEBruary 2019</w:t>
      </w:r>
      <w:r w:rsidR="001C74D5" w:rsidRPr="00C266A8">
        <w:rPr>
          <w:sz w:val="22"/>
        </w:rPr>
        <w:t xml:space="preserve"> - PRESENT</w:t>
      </w:r>
    </w:p>
    <w:p w14:paraId="137484A6" w14:textId="3FAE421C" w:rsidR="00140C77" w:rsidRPr="00C266A8" w:rsidRDefault="001C74D5" w:rsidP="00140C77">
      <w:pPr>
        <w:rPr>
          <w:sz w:val="20"/>
        </w:rPr>
      </w:pPr>
      <w:r w:rsidRPr="00C266A8">
        <w:rPr>
          <w:sz w:val="20"/>
        </w:rPr>
        <w:t>D</w:t>
      </w:r>
      <w:r w:rsidR="00140C77" w:rsidRPr="00C266A8">
        <w:rPr>
          <w:sz w:val="20"/>
        </w:rPr>
        <w:t xml:space="preserve">eveloped an interactive BASH-based script which assists in project development. </w:t>
      </w:r>
      <w:r w:rsidR="006D7320">
        <w:rPr>
          <w:sz w:val="20"/>
        </w:rPr>
        <w:t>Counts</w:t>
      </w:r>
      <w:r w:rsidR="00140C77" w:rsidRPr="00C266A8">
        <w:rPr>
          <w:sz w:val="20"/>
        </w:rPr>
        <w:t xml:space="preserve"> filetypes in a directory and finds lines in files that are marked with “#TODO”.</w:t>
      </w:r>
      <w:r w:rsidR="00BE4FF0" w:rsidRPr="00C266A8">
        <w:rPr>
          <w:sz w:val="20"/>
        </w:rPr>
        <w:t xml:space="preserve"> </w:t>
      </w:r>
      <w:r w:rsidR="008E08F4">
        <w:rPr>
          <w:sz w:val="20"/>
        </w:rPr>
        <w:t>Prints out files in a repository that were made x time ago.</w:t>
      </w:r>
      <w:r w:rsidR="00BE4FF0" w:rsidRPr="00C266A8">
        <w:rPr>
          <w:sz w:val="20"/>
        </w:rPr>
        <w:t xml:space="preserve"> </w:t>
      </w:r>
    </w:p>
    <w:p w14:paraId="1C08CF77" w14:textId="33BC1278" w:rsidR="00D57C41" w:rsidRPr="00C266A8" w:rsidRDefault="00435604" w:rsidP="00D57C41">
      <w:pPr>
        <w:pStyle w:val="Heading2"/>
        <w:rPr>
          <w:sz w:val="24"/>
        </w:rPr>
      </w:pPr>
      <w:r w:rsidRPr="00C266A8">
        <w:rPr>
          <w:sz w:val="24"/>
        </w:rPr>
        <w:t xml:space="preserve">CV </w:t>
      </w:r>
      <w:r w:rsidR="00D57C41" w:rsidRPr="00C266A8">
        <w:rPr>
          <w:sz w:val="24"/>
        </w:rPr>
        <w:t xml:space="preserve">| </w:t>
      </w:r>
      <w:r w:rsidRPr="00C266A8">
        <w:rPr>
          <w:rStyle w:val="Emphasis"/>
          <w:sz w:val="24"/>
        </w:rPr>
        <w:t>First Year Project</w:t>
      </w:r>
    </w:p>
    <w:p w14:paraId="190BC9A5" w14:textId="705B36AF" w:rsidR="00D57C41" w:rsidRPr="00C266A8" w:rsidRDefault="008E08F4" w:rsidP="00D57C41">
      <w:pPr>
        <w:pStyle w:val="Heading3"/>
        <w:rPr>
          <w:sz w:val="22"/>
        </w:rPr>
      </w:pPr>
      <w:r>
        <w:rPr>
          <w:sz w:val="22"/>
        </w:rPr>
        <w:t>MARCH</w:t>
      </w:r>
      <w:r w:rsidR="00AD0D39" w:rsidRPr="00C266A8">
        <w:rPr>
          <w:sz w:val="22"/>
        </w:rPr>
        <w:t xml:space="preserve"> 2019</w:t>
      </w:r>
    </w:p>
    <w:p w14:paraId="7443885E" w14:textId="6558054E" w:rsidR="00D57C41" w:rsidRPr="00C266A8" w:rsidRDefault="00994472" w:rsidP="00D57C41">
      <w:pPr>
        <w:rPr>
          <w:sz w:val="20"/>
        </w:rPr>
      </w:pPr>
      <w:r>
        <w:rPr>
          <w:sz w:val="20"/>
        </w:rPr>
        <w:t>Created</w:t>
      </w:r>
      <w:r w:rsidR="00435604" w:rsidRPr="00C266A8">
        <w:rPr>
          <w:sz w:val="20"/>
        </w:rPr>
        <w:t xml:space="preserve"> an attractive online resume/CV</w:t>
      </w:r>
      <w:r w:rsidR="005C62DA" w:rsidRPr="00C266A8">
        <w:rPr>
          <w:sz w:val="20"/>
        </w:rPr>
        <w:t xml:space="preserve"> with </w:t>
      </w:r>
      <w:r w:rsidR="005C62DA" w:rsidRPr="00C266A8">
        <w:rPr>
          <w:b/>
          <w:sz w:val="20"/>
        </w:rPr>
        <w:t>HTML/CSS</w:t>
      </w:r>
      <w:r w:rsidR="00435604" w:rsidRPr="00C266A8">
        <w:rPr>
          <w:sz w:val="20"/>
        </w:rPr>
        <w:t>.</w:t>
      </w:r>
      <w:r w:rsidR="00C611CF" w:rsidRPr="00C266A8">
        <w:rPr>
          <w:sz w:val="20"/>
        </w:rPr>
        <w:t xml:space="preserve"> </w:t>
      </w:r>
      <w:r>
        <w:rPr>
          <w:sz w:val="20"/>
        </w:rPr>
        <w:t>Has an</w:t>
      </w:r>
      <w:r w:rsidRPr="00C266A8">
        <w:rPr>
          <w:sz w:val="20"/>
        </w:rPr>
        <w:t xml:space="preserve"> interactive</w:t>
      </w:r>
      <w:r w:rsidR="00435604" w:rsidRPr="00C266A8">
        <w:rPr>
          <w:sz w:val="20"/>
        </w:rPr>
        <w:t xml:space="preserve"> </w:t>
      </w:r>
      <w:bookmarkStart w:id="0" w:name="_GoBack"/>
      <w:bookmarkEnd w:id="0"/>
      <w:r>
        <w:rPr>
          <w:sz w:val="20"/>
        </w:rPr>
        <w:t>menu</w:t>
      </w:r>
      <w:r w:rsidR="00435604" w:rsidRPr="00C266A8">
        <w:rPr>
          <w:sz w:val="20"/>
        </w:rPr>
        <w:t xml:space="preserve"> and animations to make it appealing</w:t>
      </w:r>
      <w:r w:rsidR="005A4C77" w:rsidRPr="00C266A8">
        <w:rPr>
          <w:sz w:val="20"/>
        </w:rPr>
        <w:t xml:space="preserve"> and </w:t>
      </w:r>
      <w:r w:rsidR="00C611CF" w:rsidRPr="00C266A8">
        <w:rPr>
          <w:sz w:val="20"/>
        </w:rPr>
        <w:t>will contain</w:t>
      </w:r>
      <w:r w:rsidR="005A4C77" w:rsidRPr="00C266A8">
        <w:rPr>
          <w:sz w:val="20"/>
        </w:rPr>
        <w:t xml:space="preserve"> well-organized information about my experience.</w:t>
      </w:r>
    </w:p>
    <w:p w14:paraId="089ADE18" w14:textId="77777777" w:rsidR="00140C77" w:rsidRPr="00C266A8" w:rsidRDefault="00140C77" w:rsidP="00140C77">
      <w:pPr>
        <w:pStyle w:val="Heading2"/>
        <w:rPr>
          <w:sz w:val="24"/>
        </w:rPr>
      </w:pPr>
      <w:r w:rsidRPr="00C266A8">
        <w:rPr>
          <w:sz w:val="24"/>
        </w:rPr>
        <w:t xml:space="preserve">Cerberus Realities Website | </w:t>
      </w:r>
      <w:r w:rsidRPr="00C266A8">
        <w:rPr>
          <w:rStyle w:val="Emphasis"/>
          <w:sz w:val="24"/>
        </w:rPr>
        <w:t>High School Project</w:t>
      </w:r>
    </w:p>
    <w:p w14:paraId="3846E5C2" w14:textId="77777777" w:rsidR="00140C77" w:rsidRPr="00C266A8" w:rsidRDefault="00140C77" w:rsidP="00140C77">
      <w:pPr>
        <w:pStyle w:val="Heading3"/>
        <w:rPr>
          <w:sz w:val="22"/>
        </w:rPr>
      </w:pPr>
      <w:r w:rsidRPr="00C266A8">
        <w:rPr>
          <w:sz w:val="22"/>
        </w:rPr>
        <w:t>May 2018</w:t>
      </w:r>
    </w:p>
    <w:p w14:paraId="7F2A89EC" w14:textId="659D962E" w:rsidR="005E088C" w:rsidRPr="00C266A8" w:rsidRDefault="00722B2C" w:rsidP="005E088C">
      <w:pPr>
        <w:rPr>
          <w:sz w:val="20"/>
        </w:rPr>
      </w:pPr>
      <w:r>
        <w:rPr>
          <w:sz w:val="20"/>
        </w:rPr>
        <w:t>D</w:t>
      </w:r>
      <w:r w:rsidR="00140C77" w:rsidRPr="00C266A8">
        <w:rPr>
          <w:sz w:val="20"/>
        </w:rPr>
        <w:t>esigned a fictional company website for a novel</w:t>
      </w:r>
      <w:r w:rsidR="00AE7AF7">
        <w:rPr>
          <w:sz w:val="20"/>
        </w:rPr>
        <w:t xml:space="preserve"> using HTML/CSS via WordPress</w:t>
      </w:r>
      <w:r>
        <w:rPr>
          <w:sz w:val="20"/>
        </w:rPr>
        <w:t>. C</w:t>
      </w:r>
      <w:r w:rsidR="00140C77" w:rsidRPr="00C266A8">
        <w:rPr>
          <w:sz w:val="20"/>
        </w:rPr>
        <w:t>reated custom logos,</w:t>
      </w:r>
      <w:r w:rsidR="006747EF" w:rsidRPr="00C266A8">
        <w:rPr>
          <w:sz w:val="20"/>
        </w:rPr>
        <w:t xml:space="preserve"> </w:t>
      </w:r>
      <w:r w:rsidR="00140C77" w:rsidRPr="00C266A8">
        <w:rPr>
          <w:sz w:val="20"/>
        </w:rPr>
        <w:t>features (signing up for membership)</w:t>
      </w:r>
      <w:r>
        <w:rPr>
          <w:sz w:val="20"/>
        </w:rPr>
        <w:t>. C</w:t>
      </w:r>
      <w:r w:rsidR="00140C77" w:rsidRPr="00C266A8">
        <w:rPr>
          <w:sz w:val="20"/>
        </w:rPr>
        <w:t xml:space="preserve">reated </w:t>
      </w:r>
      <w:r w:rsidR="00140C77" w:rsidRPr="00C266A8">
        <w:rPr>
          <w:b/>
          <w:sz w:val="20"/>
        </w:rPr>
        <w:t>detailed stories</w:t>
      </w:r>
      <w:r w:rsidR="00140C77" w:rsidRPr="00C266A8">
        <w:rPr>
          <w:sz w:val="20"/>
        </w:rPr>
        <w:t xml:space="preserve"> to immerse the reader into believing </w:t>
      </w:r>
      <w:r>
        <w:rPr>
          <w:sz w:val="20"/>
        </w:rPr>
        <w:t xml:space="preserve">the </w:t>
      </w:r>
      <w:r w:rsidR="00140C77" w:rsidRPr="00C266A8">
        <w:rPr>
          <w:sz w:val="20"/>
        </w:rPr>
        <w:t xml:space="preserve">website </w:t>
      </w:r>
      <w:r>
        <w:rPr>
          <w:sz w:val="20"/>
        </w:rPr>
        <w:t>was</w:t>
      </w:r>
      <w:r w:rsidR="00140C77" w:rsidRPr="00C266A8">
        <w:rPr>
          <w:sz w:val="20"/>
        </w:rPr>
        <w:t xml:space="preserve"> real.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C266A8" w14:paraId="7F9F038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DFA1647" w14:textId="77777777" w:rsidR="00143224" w:rsidRPr="00C266A8" w:rsidRDefault="00075B13" w:rsidP="00075B13">
            <w:pPr>
              <w:pStyle w:val="Icons"/>
              <w:rPr>
                <w:sz w:val="20"/>
              </w:rPr>
            </w:pPr>
            <w:r w:rsidRPr="00C266A8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488398" wp14:editId="33ED464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12941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ab1e19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E3558DE" w14:textId="77777777" w:rsidR="00143224" w:rsidRPr="00C266A8" w:rsidRDefault="006B766E" w:rsidP="00AD6216">
            <w:pPr>
              <w:pStyle w:val="Heading1"/>
              <w:outlineLvl w:val="0"/>
              <w:rPr>
                <w:sz w:val="28"/>
              </w:rPr>
            </w:pPr>
            <w:sdt>
              <w:sdtPr>
                <w:rPr>
                  <w:sz w:val="28"/>
                </w:rPr>
                <w:alias w:val="Skills:"/>
                <w:tag w:val="Skills:"/>
                <w:id w:val="-925109897"/>
                <w:placeholder>
                  <w:docPart w:val="9DC199C9FDF6407997C8DF007112BC0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C266A8">
                  <w:rPr>
                    <w:sz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C266A8" w14:paraId="475BB5C3" w14:textId="77777777" w:rsidTr="00565B06">
        <w:tc>
          <w:tcPr>
            <w:tcW w:w="4320" w:type="dxa"/>
          </w:tcPr>
          <w:p w14:paraId="3A03D7C2" w14:textId="77777777" w:rsidR="00316CE4" w:rsidRPr="00C266A8" w:rsidRDefault="00BB7CDB" w:rsidP="00316CE4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 xml:space="preserve">Proficiency with </w:t>
            </w:r>
            <w:r w:rsidRPr="00C266A8">
              <w:rPr>
                <w:b/>
                <w:sz w:val="20"/>
              </w:rPr>
              <w:t>JavaScript</w:t>
            </w:r>
          </w:p>
          <w:p w14:paraId="5C97F87A" w14:textId="77777777" w:rsidR="005418A7" w:rsidRDefault="004069C4" w:rsidP="006D7320">
            <w:pPr>
              <w:pStyle w:val="ListBullet"/>
              <w:spacing w:after="80"/>
              <w:rPr>
                <w:b/>
                <w:sz w:val="20"/>
              </w:rPr>
            </w:pPr>
            <w:r w:rsidRPr="00C266A8">
              <w:rPr>
                <w:sz w:val="20"/>
              </w:rPr>
              <w:t xml:space="preserve">Familiar with </w:t>
            </w:r>
            <w:r w:rsidRPr="00C266A8">
              <w:rPr>
                <w:b/>
                <w:sz w:val="20"/>
              </w:rPr>
              <w:t>HTML/CSS</w:t>
            </w:r>
          </w:p>
          <w:p w14:paraId="4078F09D" w14:textId="4D244373" w:rsidR="006D7320" w:rsidRPr="006D7320" w:rsidRDefault="006D7320" w:rsidP="006D7320">
            <w:pPr>
              <w:pStyle w:val="ListBullet"/>
              <w:spacing w:after="80"/>
              <w:rPr>
                <w:b/>
                <w:sz w:val="20"/>
              </w:rPr>
            </w:pPr>
            <w:r w:rsidRPr="00C266A8">
              <w:rPr>
                <w:sz w:val="20"/>
              </w:rPr>
              <w:t xml:space="preserve">Knowledge </w:t>
            </w:r>
            <w:r w:rsidRPr="00D85F7B">
              <w:rPr>
                <w:sz w:val="20"/>
              </w:rPr>
              <w:t>of</w:t>
            </w:r>
            <w:r w:rsidRPr="00C266A8">
              <w:rPr>
                <w:b/>
                <w:sz w:val="20"/>
              </w:rPr>
              <w:t xml:space="preserve"> image/video conversion</w:t>
            </w:r>
            <w:r w:rsidRPr="00C266A8">
              <w:rPr>
                <w:sz w:val="20"/>
              </w:rPr>
              <w:t xml:space="preserve"> programs such as </w:t>
            </w:r>
            <w:proofErr w:type="spellStart"/>
            <w:r w:rsidRPr="00C266A8">
              <w:rPr>
                <w:sz w:val="20"/>
              </w:rPr>
              <w:t>HandBrake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14:paraId="7AB38748" w14:textId="77777777" w:rsidR="00143224" w:rsidRPr="00C266A8" w:rsidRDefault="00D70007" w:rsidP="00565B06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>Application Design/Development</w:t>
            </w:r>
          </w:p>
          <w:p w14:paraId="5459C39A" w14:textId="77777777" w:rsidR="00F904FC" w:rsidRPr="00C266A8" w:rsidRDefault="0032620D" w:rsidP="00565B06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>Proficient with Microsoft Office</w:t>
            </w:r>
          </w:p>
          <w:p w14:paraId="12B1BAE6" w14:textId="168B2D8C" w:rsidR="00AA7723" w:rsidRPr="006D7320" w:rsidRDefault="0032620D" w:rsidP="006D7320">
            <w:pPr>
              <w:pStyle w:val="ListBullet"/>
              <w:spacing w:after="80"/>
              <w:rPr>
                <w:sz w:val="20"/>
              </w:rPr>
            </w:pPr>
            <w:r w:rsidRPr="00C266A8">
              <w:rPr>
                <w:sz w:val="20"/>
              </w:rPr>
              <w:t>Familiar with Paint3D</w:t>
            </w:r>
            <w:r w:rsidR="000D309D">
              <w:rPr>
                <w:sz w:val="20"/>
              </w:rPr>
              <w:t xml:space="preserve"> for logo design</w:t>
            </w:r>
          </w:p>
        </w:tc>
      </w:tr>
    </w:tbl>
    <w:p w14:paraId="2D563F83" w14:textId="0DE7841B" w:rsidR="007A0F44" w:rsidRPr="00C266A8" w:rsidRDefault="007A0F44" w:rsidP="00316CE4">
      <w:pPr>
        <w:rPr>
          <w:sz w:val="20"/>
        </w:rPr>
      </w:pPr>
    </w:p>
    <w:sectPr w:rsidR="007A0F44" w:rsidRPr="00C266A8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3D7F0" w14:textId="77777777" w:rsidR="006B766E" w:rsidRDefault="006B766E" w:rsidP="00F534FB">
      <w:pPr>
        <w:spacing w:after="0"/>
      </w:pPr>
      <w:r>
        <w:separator/>
      </w:r>
    </w:p>
  </w:endnote>
  <w:endnote w:type="continuationSeparator" w:id="0">
    <w:p w14:paraId="66A40F3D" w14:textId="77777777" w:rsidR="006B766E" w:rsidRDefault="006B766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BAE0F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8193" w14:textId="77777777" w:rsidR="006B766E" w:rsidRDefault="006B766E" w:rsidP="00F534FB">
      <w:pPr>
        <w:spacing w:after="0"/>
      </w:pPr>
      <w:r>
        <w:separator/>
      </w:r>
    </w:p>
  </w:footnote>
  <w:footnote w:type="continuationSeparator" w:id="0">
    <w:p w14:paraId="2DB351CA" w14:textId="77777777" w:rsidR="006B766E" w:rsidRDefault="006B766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9EB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E86B67" wp14:editId="566CFCA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33F0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dadada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B1E19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B1E1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B1E1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F6"/>
    <w:rsid w:val="00002750"/>
    <w:rsid w:val="00004D4E"/>
    <w:rsid w:val="00011895"/>
    <w:rsid w:val="00013818"/>
    <w:rsid w:val="00024730"/>
    <w:rsid w:val="000348ED"/>
    <w:rsid w:val="00040CF1"/>
    <w:rsid w:val="0004158B"/>
    <w:rsid w:val="00044A6F"/>
    <w:rsid w:val="00051DFD"/>
    <w:rsid w:val="00055D69"/>
    <w:rsid w:val="00056FE7"/>
    <w:rsid w:val="000570FF"/>
    <w:rsid w:val="00057244"/>
    <w:rsid w:val="00061C1E"/>
    <w:rsid w:val="0006454B"/>
    <w:rsid w:val="00075B13"/>
    <w:rsid w:val="00080D23"/>
    <w:rsid w:val="00091AC1"/>
    <w:rsid w:val="00092692"/>
    <w:rsid w:val="00096203"/>
    <w:rsid w:val="000A0229"/>
    <w:rsid w:val="000D309D"/>
    <w:rsid w:val="000D7C9E"/>
    <w:rsid w:val="000E24AC"/>
    <w:rsid w:val="000E4A73"/>
    <w:rsid w:val="000F0D94"/>
    <w:rsid w:val="000F79EA"/>
    <w:rsid w:val="00102AE9"/>
    <w:rsid w:val="001061B6"/>
    <w:rsid w:val="0010723E"/>
    <w:rsid w:val="00130CC0"/>
    <w:rsid w:val="00134F92"/>
    <w:rsid w:val="00137DC1"/>
    <w:rsid w:val="00140C77"/>
    <w:rsid w:val="00143224"/>
    <w:rsid w:val="00145B33"/>
    <w:rsid w:val="001468F3"/>
    <w:rsid w:val="00152C3A"/>
    <w:rsid w:val="001539C4"/>
    <w:rsid w:val="001629D5"/>
    <w:rsid w:val="00162BEE"/>
    <w:rsid w:val="0016556B"/>
    <w:rsid w:val="00171E1B"/>
    <w:rsid w:val="00182F07"/>
    <w:rsid w:val="001858BD"/>
    <w:rsid w:val="00191ED7"/>
    <w:rsid w:val="00192573"/>
    <w:rsid w:val="00194A3D"/>
    <w:rsid w:val="00197261"/>
    <w:rsid w:val="001A2A99"/>
    <w:rsid w:val="001A6641"/>
    <w:rsid w:val="001B0811"/>
    <w:rsid w:val="001B35EF"/>
    <w:rsid w:val="001B3B5F"/>
    <w:rsid w:val="001B720C"/>
    <w:rsid w:val="001C0DEE"/>
    <w:rsid w:val="001C3957"/>
    <w:rsid w:val="001C46E5"/>
    <w:rsid w:val="001C74D5"/>
    <w:rsid w:val="001E08A4"/>
    <w:rsid w:val="001E3FBC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562D"/>
    <w:rsid w:val="002F10E7"/>
    <w:rsid w:val="002F69E4"/>
    <w:rsid w:val="002F7E74"/>
    <w:rsid w:val="00300A98"/>
    <w:rsid w:val="0030724A"/>
    <w:rsid w:val="00316CE4"/>
    <w:rsid w:val="00323C3F"/>
    <w:rsid w:val="0032620D"/>
    <w:rsid w:val="003279A4"/>
    <w:rsid w:val="00327C49"/>
    <w:rsid w:val="00337114"/>
    <w:rsid w:val="0035004C"/>
    <w:rsid w:val="003571C8"/>
    <w:rsid w:val="00383057"/>
    <w:rsid w:val="0039703C"/>
    <w:rsid w:val="003974BB"/>
    <w:rsid w:val="003A091E"/>
    <w:rsid w:val="003B35D8"/>
    <w:rsid w:val="003E5D64"/>
    <w:rsid w:val="00403149"/>
    <w:rsid w:val="004037EF"/>
    <w:rsid w:val="00405BAD"/>
    <w:rsid w:val="004069C4"/>
    <w:rsid w:val="004113D8"/>
    <w:rsid w:val="00416463"/>
    <w:rsid w:val="00423827"/>
    <w:rsid w:val="00435604"/>
    <w:rsid w:val="00437B8B"/>
    <w:rsid w:val="00465113"/>
    <w:rsid w:val="00467F3F"/>
    <w:rsid w:val="004727C2"/>
    <w:rsid w:val="0047352F"/>
    <w:rsid w:val="00476144"/>
    <w:rsid w:val="004915EA"/>
    <w:rsid w:val="004A4493"/>
    <w:rsid w:val="004B6A2A"/>
    <w:rsid w:val="004C0172"/>
    <w:rsid w:val="004C1AF6"/>
    <w:rsid w:val="004C389B"/>
    <w:rsid w:val="004C4193"/>
    <w:rsid w:val="004C5C49"/>
    <w:rsid w:val="004D0521"/>
    <w:rsid w:val="004D128F"/>
    <w:rsid w:val="004D3EB1"/>
    <w:rsid w:val="004D465D"/>
    <w:rsid w:val="004D5333"/>
    <w:rsid w:val="004E2794"/>
    <w:rsid w:val="004E2C7A"/>
    <w:rsid w:val="004E77A5"/>
    <w:rsid w:val="004F1057"/>
    <w:rsid w:val="004F199F"/>
    <w:rsid w:val="005106C0"/>
    <w:rsid w:val="005247B7"/>
    <w:rsid w:val="005324B1"/>
    <w:rsid w:val="005372FA"/>
    <w:rsid w:val="005418A7"/>
    <w:rsid w:val="00556337"/>
    <w:rsid w:val="005611C3"/>
    <w:rsid w:val="00562422"/>
    <w:rsid w:val="0056256D"/>
    <w:rsid w:val="00565B06"/>
    <w:rsid w:val="00574328"/>
    <w:rsid w:val="00575C01"/>
    <w:rsid w:val="00581515"/>
    <w:rsid w:val="00582623"/>
    <w:rsid w:val="005826C2"/>
    <w:rsid w:val="0059085F"/>
    <w:rsid w:val="0059545A"/>
    <w:rsid w:val="005A459B"/>
    <w:rsid w:val="005A4C77"/>
    <w:rsid w:val="005A74EC"/>
    <w:rsid w:val="005B3D67"/>
    <w:rsid w:val="005B437C"/>
    <w:rsid w:val="005B6E5C"/>
    <w:rsid w:val="005C62DA"/>
    <w:rsid w:val="005D0108"/>
    <w:rsid w:val="005E088C"/>
    <w:rsid w:val="005E6E43"/>
    <w:rsid w:val="005F4455"/>
    <w:rsid w:val="005F6101"/>
    <w:rsid w:val="006104FF"/>
    <w:rsid w:val="00614B7C"/>
    <w:rsid w:val="0062239B"/>
    <w:rsid w:val="00625B8A"/>
    <w:rsid w:val="00644D4E"/>
    <w:rsid w:val="00646D01"/>
    <w:rsid w:val="006504BE"/>
    <w:rsid w:val="00663536"/>
    <w:rsid w:val="006648D4"/>
    <w:rsid w:val="006708E2"/>
    <w:rsid w:val="00673F18"/>
    <w:rsid w:val="00674025"/>
    <w:rsid w:val="006747EF"/>
    <w:rsid w:val="00676CEB"/>
    <w:rsid w:val="00683A86"/>
    <w:rsid w:val="0069300B"/>
    <w:rsid w:val="006A4C72"/>
    <w:rsid w:val="006B766E"/>
    <w:rsid w:val="006D65F8"/>
    <w:rsid w:val="006D7320"/>
    <w:rsid w:val="006F4D23"/>
    <w:rsid w:val="007175B9"/>
    <w:rsid w:val="007215A9"/>
    <w:rsid w:val="00722B2C"/>
    <w:rsid w:val="007253E8"/>
    <w:rsid w:val="00735140"/>
    <w:rsid w:val="0073645E"/>
    <w:rsid w:val="007366E5"/>
    <w:rsid w:val="007450C3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4130"/>
    <w:rsid w:val="007A729F"/>
    <w:rsid w:val="007B3F4F"/>
    <w:rsid w:val="007C0E0E"/>
    <w:rsid w:val="007C153D"/>
    <w:rsid w:val="007C333C"/>
    <w:rsid w:val="007C34A8"/>
    <w:rsid w:val="007E7052"/>
    <w:rsid w:val="007F3E7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0B67"/>
    <w:rsid w:val="008A49A0"/>
    <w:rsid w:val="008A6538"/>
    <w:rsid w:val="008D4FC8"/>
    <w:rsid w:val="008D5A80"/>
    <w:rsid w:val="008E08F4"/>
    <w:rsid w:val="008E5483"/>
    <w:rsid w:val="008F4532"/>
    <w:rsid w:val="0093375F"/>
    <w:rsid w:val="00933CCA"/>
    <w:rsid w:val="0093795C"/>
    <w:rsid w:val="009411E8"/>
    <w:rsid w:val="00952C89"/>
    <w:rsid w:val="009540F4"/>
    <w:rsid w:val="009564E7"/>
    <w:rsid w:val="00956B75"/>
    <w:rsid w:val="009918BB"/>
    <w:rsid w:val="009931F7"/>
    <w:rsid w:val="00994472"/>
    <w:rsid w:val="00994768"/>
    <w:rsid w:val="009A2C68"/>
    <w:rsid w:val="009A3B7D"/>
    <w:rsid w:val="009A3F4C"/>
    <w:rsid w:val="009B2EA5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6D1"/>
    <w:rsid w:val="00A42CE4"/>
    <w:rsid w:val="00A56B81"/>
    <w:rsid w:val="00A6314E"/>
    <w:rsid w:val="00A71961"/>
    <w:rsid w:val="00A77B4D"/>
    <w:rsid w:val="00A8052D"/>
    <w:rsid w:val="00A9077F"/>
    <w:rsid w:val="00AA04BD"/>
    <w:rsid w:val="00AA26F7"/>
    <w:rsid w:val="00AA276C"/>
    <w:rsid w:val="00AA7723"/>
    <w:rsid w:val="00AB673E"/>
    <w:rsid w:val="00AC7C34"/>
    <w:rsid w:val="00AD0D39"/>
    <w:rsid w:val="00AD121E"/>
    <w:rsid w:val="00AD518A"/>
    <w:rsid w:val="00AD6216"/>
    <w:rsid w:val="00AE2F61"/>
    <w:rsid w:val="00AE313B"/>
    <w:rsid w:val="00AE7650"/>
    <w:rsid w:val="00AE7AF7"/>
    <w:rsid w:val="00B022D9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B7CDB"/>
    <w:rsid w:val="00BC0E1A"/>
    <w:rsid w:val="00BC1472"/>
    <w:rsid w:val="00BC3F60"/>
    <w:rsid w:val="00BC7E86"/>
    <w:rsid w:val="00BD2DD6"/>
    <w:rsid w:val="00BD55EE"/>
    <w:rsid w:val="00BE49AD"/>
    <w:rsid w:val="00BE4FF0"/>
    <w:rsid w:val="00C0155C"/>
    <w:rsid w:val="00C1661B"/>
    <w:rsid w:val="00C266A8"/>
    <w:rsid w:val="00C3233C"/>
    <w:rsid w:val="00C3763A"/>
    <w:rsid w:val="00C60281"/>
    <w:rsid w:val="00C60994"/>
    <w:rsid w:val="00C611CF"/>
    <w:rsid w:val="00C64D45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3444"/>
    <w:rsid w:val="00CD1043"/>
    <w:rsid w:val="00CE2C76"/>
    <w:rsid w:val="00D046EF"/>
    <w:rsid w:val="00D22E33"/>
    <w:rsid w:val="00D35BBD"/>
    <w:rsid w:val="00D37FAD"/>
    <w:rsid w:val="00D5184A"/>
    <w:rsid w:val="00D5627D"/>
    <w:rsid w:val="00D57C41"/>
    <w:rsid w:val="00D6600D"/>
    <w:rsid w:val="00D70007"/>
    <w:rsid w:val="00D70757"/>
    <w:rsid w:val="00D728D5"/>
    <w:rsid w:val="00D73C98"/>
    <w:rsid w:val="00D77483"/>
    <w:rsid w:val="00D7797C"/>
    <w:rsid w:val="00D83EA1"/>
    <w:rsid w:val="00D85CA4"/>
    <w:rsid w:val="00D85F7B"/>
    <w:rsid w:val="00DB0B61"/>
    <w:rsid w:val="00DC05DA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EE31F6"/>
    <w:rsid w:val="00F03B1E"/>
    <w:rsid w:val="00F03F2C"/>
    <w:rsid w:val="00F1202D"/>
    <w:rsid w:val="00F20FF6"/>
    <w:rsid w:val="00F217AB"/>
    <w:rsid w:val="00F35A06"/>
    <w:rsid w:val="00F435D3"/>
    <w:rsid w:val="00F46425"/>
    <w:rsid w:val="00F5078D"/>
    <w:rsid w:val="00F534FB"/>
    <w:rsid w:val="00F56FFE"/>
    <w:rsid w:val="00F608F8"/>
    <w:rsid w:val="00F904FC"/>
    <w:rsid w:val="00F935BF"/>
    <w:rsid w:val="00F94EB5"/>
    <w:rsid w:val="00FA4359"/>
    <w:rsid w:val="00FA4C84"/>
    <w:rsid w:val="00FB0F18"/>
    <w:rsid w:val="00FE006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26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37373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5454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AB1E1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550E0C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550E0C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454545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454545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AB1E1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454545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737373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454545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454545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AB1E19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AB1E19" w:themeColor="accent1"/>
        <w:bottom w:val="single" w:sz="4" w:space="10" w:color="AB1E19" w:themeColor="accent1"/>
      </w:pBdr>
      <w:spacing w:before="360" w:after="360"/>
      <w:jc w:val="center"/>
    </w:pPr>
    <w:rPr>
      <w:i/>
      <w:iCs/>
      <w:color w:val="AB1E1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AB1E1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454545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m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64AF9DC894BF7A721897E9593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2C8C-3E72-44DB-AB56-5527DBC9ECF2}"/>
      </w:docPartPr>
      <w:docPartBody>
        <w:p w:rsidR="00A85AD7" w:rsidRDefault="000B70D3">
          <w:pPr>
            <w:pStyle w:val="DB464AF9DC894BF7A721897E9593BFBE"/>
          </w:pPr>
          <w:r w:rsidRPr="009D0878">
            <w:t>Address</w:t>
          </w:r>
        </w:p>
      </w:docPartBody>
    </w:docPart>
    <w:docPart>
      <w:docPartPr>
        <w:name w:val="605A5BB7EC7E4422B7483A9245DE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3914D-07F8-42C1-BB83-9F415F822E66}"/>
      </w:docPartPr>
      <w:docPartBody>
        <w:p w:rsidR="00A85AD7" w:rsidRDefault="000B70D3">
          <w:pPr>
            <w:pStyle w:val="605A5BB7EC7E4422B7483A9245DEB00A"/>
          </w:pPr>
          <w:r w:rsidRPr="009D0878">
            <w:t>Phone</w:t>
          </w:r>
        </w:p>
      </w:docPartBody>
    </w:docPart>
    <w:docPart>
      <w:docPartPr>
        <w:name w:val="CB3D99ED86064256B459D915CBC17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C945E-2776-4520-8150-C5EBF44492F4}"/>
      </w:docPartPr>
      <w:docPartBody>
        <w:p w:rsidR="00A85AD7" w:rsidRDefault="000B70D3">
          <w:pPr>
            <w:pStyle w:val="CB3D99ED86064256B459D915CBC177F8"/>
          </w:pPr>
          <w:r w:rsidRPr="009D0878">
            <w:t>Email</w:t>
          </w:r>
        </w:p>
      </w:docPartBody>
    </w:docPart>
    <w:docPart>
      <w:docPartPr>
        <w:name w:val="2EC69C7BC8DB4CD69FEE27C396430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132ED-1E59-4D9F-9679-CA205C716F78}"/>
      </w:docPartPr>
      <w:docPartBody>
        <w:p w:rsidR="00A85AD7" w:rsidRDefault="000B70D3">
          <w:pPr>
            <w:pStyle w:val="2EC69C7BC8DB4CD69FEE27C396430322"/>
          </w:pPr>
          <w:r w:rsidRPr="009D0878">
            <w:t>LinkedIn Profile</w:t>
          </w:r>
        </w:p>
      </w:docPartBody>
    </w:docPart>
    <w:docPart>
      <w:docPartPr>
        <w:name w:val="DF98AF84666C4FA581051A7DE7A5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26A2D-AA3F-48BA-B281-33540B239AF3}"/>
      </w:docPartPr>
      <w:docPartBody>
        <w:p w:rsidR="00A85AD7" w:rsidRDefault="000B70D3">
          <w:pPr>
            <w:pStyle w:val="DF98AF84666C4FA581051A7DE7A535C6"/>
          </w:pPr>
          <w:r w:rsidRPr="009D0878">
            <w:t>Twitter/Blog/Portfolio</w:t>
          </w:r>
        </w:p>
      </w:docPartBody>
    </w:docPart>
    <w:docPart>
      <w:docPartPr>
        <w:name w:val="D6C84198E8B94807924F6B423FEBD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4AEA-8652-477E-81D2-6BE60E29F745}"/>
      </w:docPartPr>
      <w:docPartBody>
        <w:p w:rsidR="00A85AD7" w:rsidRDefault="000B70D3">
          <w:pPr>
            <w:pStyle w:val="D6C84198E8B94807924F6B423FEBD6A4"/>
          </w:pPr>
          <w:r w:rsidRPr="00565B06">
            <w:t>Education</w:t>
          </w:r>
        </w:p>
      </w:docPartBody>
    </w:docPart>
    <w:docPart>
      <w:docPartPr>
        <w:name w:val="9DC199C9FDF6407997C8DF007112B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5AC9E-CD64-4CD0-BB38-844024CEF6C2}"/>
      </w:docPartPr>
      <w:docPartBody>
        <w:p w:rsidR="00A85AD7" w:rsidRDefault="000B70D3">
          <w:pPr>
            <w:pStyle w:val="9DC199C9FDF6407997C8DF007112BC0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D3"/>
    <w:rsid w:val="000B70D3"/>
    <w:rsid w:val="0032089B"/>
    <w:rsid w:val="00347579"/>
    <w:rsid w:val="005B69B7"/>
    <w:rsid w:val="006407F0"/>
    <w:rsid w:val="008A4A45"/>
    <w:rsid w:val="00922C5C"/>
    <w:rsid w:val="00A85AD7"/>
    <w:rsid w:val="00D84C14"/>
    <w:rsid w:val="00E81CCE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73D1B770D4CA6A18D922C6E3682D8">
    <w:name w:val="50873D1B770D4CA6A18D922C6E3682D8"/>
  </w:style>
  <w:style w:type="paragraph" w:customStyle="1" w:styleId="23FBCB0DF3874418872D40B5A0570EF7">
    <w:name w:val="23FBCB0DF3874418872D40B5A0570EF7"/>
  </w:style>
  <w:style w:type="paragraph" w:customStyle="1" w:styleId="DB464AF9DC894BF7A721897E9593BFBE">
    <w:name w:val="DB464AF9DC894BF7A721897E9593BFBE"/>
  </w:style>
  <w:style w:type="paragraph" w:customStyle="1" w:styleId="605A5BB7EC7E4422B7483A9245DEB00A">
    <w:name w:val="605A5BB7EC7E4422B7483A9245DEB00A"/>
  </w:style>
  <w:style w:type="paragraph" w:customStyle="1" w:styleId="CB3D99ED86064256B459D915CBC177F8">
    <w:name w:val="CB3D99ED86064256B459D915CBC177F8"/>
  </w:style>
  <w:style w:type="paragraph" w:customStyle="1" w:styleId="2EC69C7BC8DB4CD69FEE27C396430322">
    <w:name w:val="2EC69C7BC8DB4CD69FEE27C396430322"/>
  </w:style>
  <w:style w:type="paragraph" w:customStyle="1" w:styleId="DF98AF84666C4FA581051A7DE7A535C6">
    <w:name w:val="DF98AF84666C4FA581051A7DE7A535C6"/>
  </w:style>
  <w:style w:type="paragraph" w:customStyle="1" w:styleId="2007795D0A214CF2A09295E30F4C6F57">
    <w:name w:val="2007795D0A214CF2A09295E30F4C6F57"/>
  </w:style>
  <w:style w:type="paragraph" w:customStyle="1" w:styleId="9D0E196119D94C1CBC56F70489921851">
    <w:name w:val="9D0E196119D94C1CBC56F70489921851"/>
  </w:style>
  <w:style w:type="paragraph" w:customStyle="1" w:styleId="D6C84198E8B94807924F6B423FEBD6A4">
    <w:name w:val="D6C84198E8B94807924F6B423FEBD6A4"/>
  </w:style>
  <w:style w:type="paragraph" w:customStyle="1" w:styleId="38C3D682B22A47D8A4F7782C09927F27">
    <w:name w:val="38C3D682B22A47D8A4F7782C09927F2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F51C6646EE24C65AB379E17117A9780">
    <w:name w:val="2F51C6646EE24C65AB379E17117A9780"/>
  </w:style>
  <w:style w:type="paragraph" w:customStyle="1" w:styleId="A681A7AE31EE40FEA75A4DF89A594345">
    <w:name w:val="A681A7AE31EE40FEA75A4DF89A594345"/>
  </w:style>
  <w:style w:type="paragraph" w:customStyle="1" w:styleId="2C610B5588F641F7BA2E4CE25FF28DC7">
    <w:name w:val="2C610B5588F641F7BA2E4CE25FF28DC7"/>
  </w:style>
  <w:style w:type="paragraph" w:customStyle="1" w:styleId="513D228520FA495B868CC1312720A810">
    <w:name w:val="513D228520FA495B868CC1312720A810"/>
  </w:style>
  <w:style w:type="paragraph" w:customStyle="1" w:styleId="CF26549CCC844B4CB2C40227F8828038">
    <w:name w:val="CF26549CCC844B4CB2C40227F8828038"/>
  </w:style>
  <w:style w:type="paragraph" w:customStyle="1" w:styleId="268AF8B487E34DCFBA204C3DDB9D9834">
    <w:name w:val="268AF8B487E34DCFBA204C3DDB9D9834"/>
  </w:style>
  <w:style w:type="paragraph" w:customStyle="1" w:styleId="CF9A86E3E267496FB3D98EDECFA1AEA5">
    <w:name w:val="CF9A86E3E267496FB3D98EDECFA1AEA5"/>
  </w:style>
  <w:style w:type="paragraph" w:customStyle="1" w:styleId="81F7A455DB7649519E7019889ABB86B6">
    <w:name w:val="81F7A455DB7649519E7019889ABB86B6"/>
  </w:style>
  <w:style w:type="paragraph" w:customStyle="1" w:styleId="41297193371642EE921C258384F28CA9">
    <w:name w:val="41297193371642EE921C258384F28CA9"/>
  </w:style>
  <w:style w:type="paragraph" w:customStyle="1" w:styleId="FA8AB4CBBD4F4734838F8444E0F398DD">
    <w:name w:val="FA8AB4CBBD4F4734838F8444E0F398DD"/>
  </w:style>
  <w:style w:type="paragraph" w:customStyle="1" w:styleId="25C6497D0AD34AFE884544274CB0C349">
    <w:name w:val="25C6497D0AD34AFE884544274CB0C349"/>
  </w:style>
  <w:style w:type="paragraph" w:customStyle="1" w:styleId="948DD7918139444987CE6FC0355C0D8B">
    <w:name w:val="948DD7918139444987CE6FC0355C0D8B"/>
  </w:style>
  <w:style w:type="paragraph" w:customStyle="1" w:styleId="E211F833604145CAB810D242416FD78B">
    <w:name w:val="E211F833604145CAB810D242416FD78B"/>
  </w:style>
  <w:style w:type="paragraph" w:customStyle="1" w:styleId="C0AFA64DC5FC42B194E688E48EE6BE86">
    <w:name w:val="C0AFA64DC5FC42B194E688E48EE6BE86"/>
  </w:style>
  <w:style w:type="paragraph" w:customStyle="1" w:styleId="74938E4746014FA78D68CFE09892CBDE">
    <w:name w:val="74938E4746014FA78D68CFE09892CBDE"/>
  </w:style>
  <w:style w:type="paragraph" w:customStyle="1" w:styleId="DD40B7EC7D224CBEB5DE658E34D0818D">
    <w:name w:val="DD40B7EC7D224CBEB5DE658E34D0818D"/>
  </w:style>
  <w:style w:type="paragraph" w:customStyle="1" w:styleId="42623702374F4A439504D4DD0589AAB0">
    <w:name w:val="42623702374F4A439504D4DD0589AAB0"/>
  </w:style>
  <w:style w:type="paragraph" w:customStyle="1" w:styleId="E5CE4FDF3EC342329D75B736360083DE">
    <w:name w:val="E5CE4FDF3EC342329D75B736360083DE"/>
  </w:style>
  <w:style w:type="paragraph" w:customStyle="1" w:styleId="C3945817C8024CB5B42E7789A7C8DEFB">
    <w:name w:val="C3945817C8024CB5B42E7789A7C8DEFB"/>
  </w:style>
  <w:style w:type="paragraph" w:customStyle="1" w:styleId="6105DBA143DC4E199BD46B0DD525E5AE">
    <w:name w:val="6105DBA143DC4E199BD46B0DD525E5AE"/>
  </w:style>
  <w:style w:type="paragraph" w:customStyle="1" w:styleId="9DC199C9FDF6407997C8DF007112BC03">
    <w:name w:val="9DC199C9FDF6407997C8DF007112BC03"/>
  </w:style>
  <w:style w:type="paragraph" w:customStyle="1" w:styleId="018A590F48984C6EB735BCFF3DCCEBE5">
    <w:name w:val="018A590F48984C6EB735BCFF3DCCEBE5"/>
  </w:style>
  <w:style w:type="paragraph" w:customStyle="1" w:styleId="045ECDAFDB9F44E798EAAC9E23130379">
    <w:name w:val="045ECDAFDB9F44E798EAAC9E23130379"/>
  </w:style>
  <w:style w:type="paragraph" w:customStyle="1" w:styleId="9177770310034DAA8CFDA0A6BC086011">
    <w:name w:val="9177770310034DAA8CFDA0A6BC086011"/>
  </w:style>
  <w:style w:type="paragraph" w:customStyle="1" w:styleId="3577DFCFE4FA464288C63648AF56EB78">
    <w:name w:val="3577DFCFE4FA464288C63648AF56EB78"/>
  </w:style>
  <w:style w:type="paragraph" w:customStyle="1" w:styleId="77D498384D5A4E5087AAEEECEB3F83F3">
    <w:name w:val="77D498384D5A4E5087AAEEECEB3F83F3"/>
  </w:style>
  <w:style w:type="paragraph" w:customStyle="1" w:styleId="590A391032E94723B9F74DCF9FD2C215">
    <w:name w:val="590A391032E94723B9F74DCF9FD2C215"/>
  </w:style>
  <w:style w:type="paragraph" w:customStyle="1" w:styleId="E1A806EF70344386A9AC4202DB82ED5B">
    <w:name w:val="E1A806EF70344386A9AC4202DB82E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apor Trail">
  <a:themeElements>
    <a:clrScheme name="Custom 2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AB1E19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182 Mary Street, Hamilton ON</CompanyAddress>
  <CompanyPhone>289 – 775 - 3748</CompanyPhone>
  <CompanyFax/>
  <CompanyEmail>tahmed1213@Outlook.com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E0D3EB0F-56C1-4A50-A075-6A7BFA2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linkedin.com/in/tahmed1213</cp:keywords>
  <dc:description/>
  <cp:lastModifiedBy/>
  <cp:revision>1</cp:revision>
  <dcterms:created xsi:type="dcterms:W3CDTF">2019-02-11T03:05:00Z</dcterms:created>
  <dcterms:modified xsi:type="dcterms:W3CDTF">2019-03-15T03:30:00Z</dcterms:modified>
  <cp:category/>
  <cp:contentStatus>github.com/ahmedt26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